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51F9D" w14:textId="2D4DB432" w:rsidR="00D1354B" w:rsidRPr="00D1354B" w:rsidRDefault="00D479BB" w:rsidP="00E823FC">
      <w:pPr>
        <w:pStyle w:val="Graphicsanchor"/>
      </w:pPr>
      <w:r>
        <w:rPr>
          <w:noProof/>
        </w:rPr>
        <w:t xml:space="preserve"> </w:t>
      </w:r>
      <w:r w:rsidR="00E823F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3B8A73E1" wp14:editId="08D1A01B">
                <wp:simplePos x="0" y="0"/>
                <wp:positionH relativeFrom="column">
                  <wp:posOffset>-190500</wp:posOffset>
                </wp:positionH>
                <wp:positionV relativeFrom="paragraph">
                  <wp:posOffset>1333500</wp:posOffset>
                </wp:positionV>
                <wp:extent cx="7803515" cy="8305800"/>
                <wp:effectExtent l="0" t="0" r="45085" b="19050"/>
                <wp:wrapNone/>
                <wp:docPr id="1973899031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3515" cy="8305800"/>
                          <a:chOff x="-13716" y="0"/>
                          <a:chExt cx="7801356" cy="8305800"/>
                        </a:xfrm>
                      </wpg:grpSpPr>
                      <wps:wsp>
                        <wps:cNvPr id="607981262" name="Straight Connector 1893370729"/>
                        <wps:cNvCnPr/>
                        <wps:spPr>
                          <a:xfrm>
                            <a:off x="15240" y="0"/>
                            <a:ext cx="77724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8870671" name="Straight Connector 534934594"/>
                        <wps:cNvCnPr/>
                        <wps:spPr>
                          <a:xfrm>
                            <a:off x="2636457" y="0"/>
                            <a:ext cx="0" cy="83058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955101" name="Straight Connector 29376299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 flipV="1">
                            <a:off x="-13716" y="1476375"/>
                            <a:ext cx="2650173" cy="95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709528" name="Straight Connector 166798652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28564" y="2918460"/>
                            <a:ext cx="260789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50480" id="Group 2" o:spid="_x0000_s1026" alt="&quot;&quot;" style="position:absolute;margin-left:-15pt;margin-top:105pt;width:614.45pt;height:654pt;z-index:251675648;mso-width-relative:margin;mso-height-relative:margin" coordorigin="-137" coordsize="78013,83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">
                <v:line id="Straight Connector 1893370729" o:spid="_x0000_s1027" style="position:absolute;visibility:visible;mso-wrap-style:square" from="152,0" to="778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" strokecolor="#a5a5a5 [2092]">
                  <v:stroke joinstyle="miter"/>
                </v:line>
                <v:line id="Straight Connector 534934594" o:spid="_x0000_s1028" style="position:absolute;visibility:visible;mso-wrap-style:square" from="26364,0" to="26364,83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" strokecolor="#bfbfbf [2412]">
                  <v:stroke joinstyle="miter"/>
                </v:line>
                <v:line id="Straight Connector 293762995" o:spid="_x0000_s1029" alt="&quot;&quot;" style="position:absolute;flip:y;visibility:visible;mso-wrap-style:square" from="-137,14763" to="26364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" strokecolor="#a5a5a5 [2092]">
                  <v:stroke joinstyle="miter"/>
                </v:line>
                <v:line id="Straight Connector 1667986522" o:spid="_x0000_s1030" alt="&quot;&quot;" style="position:absolute;visibility:visible;mso-wrap-style:square" from="285,29184" to="26364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" strokecolor="#a5a5a5 [2092]">
                  <v:stroke joinstyle="miter"/>
                </v:line>
                <w10:anchorlock/>
              </v:group>
            </w:pict>
          </mc:Fallback>
        </mc:AlternateContent>
      </w:r>
      <w:r w:rsidR="00E823FC" w:rsidRPr="00444F9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27C1BC5B" wp14:editId="6CB6FB30">
                <wp:simplePos x="0" y="0"/>
                <wp:positionH relativeFrom="page">
                  <wp:posOffset>290195</wp:posOffset>
                </wp:positionH>
                <wp:positionV relativeFrom="page">
                  <wp:posOffset>3114675</wp:posOffset>
                </wp:positionV>
                <wp:extent cx="2519680" cy="137160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4C1FC" w14:textId="77777777" w:rsidR="00E823FC" w:rsidRPr="00E823FC" w:rsidRDefault="00E823FC" w:rsidP="00D479BB">
                            <w:pPr>
                              <w:pStyle w:val="Heading1"/>
                              <w:jc w:val="left"/>
                            </w:pPr>
                            <w:r w:rsidRPr="00E823FC">
                              <w:t>Education</w:t>
                            </w:r>
                          </w:p>
                          <w:p w14:paraId="7B9EDB33" w14:textId="77777777" w:rsidR="00301792" w:rsidRPr="009408E8" w:rsidRDefault="00301792" w:rsidP="00D479BB">
                            <w:pPr>
                              <w:pStyle w:val="Leftpanelinfo"/>
                              <w:jc w:val="left"/>
                              <w:rPr>
                                <w:rStyle w:val="Emphasis"/>
                                <w:b w:val="0"/>
                                <w:bCs/>
                              </w:rPr>
                            </w:pPr>
                            <w:r w:rsidRPr="009408E8">
                              <w:rPr>
                                <w:rStyle w:val="Emphasis"/>
                                <w:b w:val="0"/>
                                <w:bCs/>
                              </w:rPr>
                              <w:t xml:space="preserve">Vinal Technical High </w:t>
                            </w:r>
                            <w:r w:rsidRPr="009408E8">
                              <w:rPr>
                                <w:rStyle w:val="Emphasis"/>
                                <w:b w:val="0"/>
                                <w:bCs/>
                              </w:rPr>
                              <w:t>School,</w:t>
                            </w:r>
                            <w:r w:rsidRPr="009408E8">
                              <w:rPr>
                                <w:rStyle w:val="Emphasis"/>
                                <w:b w:val="0"/>
                                <w:bCs/>
                              </w:rPr>
                              <w:t xml:space="preserve"> Middletown, CT</w:t>
                            </w:r>
                          </w:p>
                          <w:p w14:paraId="67CFEAFE" w14:textId="4C7D3D20" w:rsidR="00301792" w:rsidRPr="009408E8" w:rsidRDefault="00301792" w:rsidP="00D479BB">
                            <w:pPr>
                              <w:pStyle w:val="Leftpanelinfo"/>
                              <w:jc w:val="left"/>
                              <w:rPr>
                                <w:rStyle w:val="Emphasis"/>
                                <w:b w:val="0"/>
                                <w:bCs/>
                              </w:rPr>
                            </w:pPr>
                            <w:r w:rsidRPr="009408E8">
                              <w:rPr>
                                <w:rStyle w:val="Emphasis"/>
                                <w:b w:val="0"/>
                                <w:bCs/>
                              </w:rPr>
                              <w:t xml:space="preserve">  </w:t>
                            </w:r>
                          </w:p>
                          <w:p w14:paraId="7B9B87DF" w14:textId="2E76F82D" w:rsidR="00E823FC" w:rsidRPr="009408E8" w:rsidRDefault="00301792" w:rsidP="00D479BB">
                            <w:pPr>
                              <w:pStyle w:val="Leftpanelinf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408E8">
                              <w:rPr>
                                <w:rStyle w:val="Emphasis"/>
                                <w:b w:val="0"/>
                                <w:bCs/>
                              </w:rPr>
                              <w:t xml:space="preserve">Diploma Expected in 2025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1BC5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.85pt;margin-top:245.25pt;width:198.4pt;height:10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" filled="f" stroked="f">
                <v:textbox>
                  <w:txbxContent>
                    <w:p w14:paraId="1A34C1FC" w14:textId="77777777" w:rsidR="00E823FC" w:rsidRPr="00E823FC" w:rsidRDefault="00E823FC" w:rsidP="00D479BB">
                      <w:pPr>
                        <w:pStyle w:val="Heading1"/>
                        <w:jc w:val="left"/>
                      </w:pPr>
                      <w:r w:rsidRPr="00E823FC">
                        <w:t>Education</w:t>
                      </w:r>
                    </w:p>
                    <w:p w14:paraId="7B9EDB33" w14:textId="77777777" w:rsidR="00301792" w:rsidRPr="009408E8" w:rsidRDefault="00301792" w:rsidP="00D479BB">
                      <w:pPr>
                        <w:pStyle w:val="Leftpanelinfo"/>
                        <w:jc w:val="left"/>
                        <w:rPr>
                          <w:rStyle w:val="Emphasis"/>
                          <w:b w:val="0"/>
                          <w:bCs/>
                        </w:rPr>
                      </w:pPr>
                      <w:r w:rsidRPr="009408E8">
                        <w:rPr>
                          <w:rStyle w:val="Emphasis"/>
                          <w:b w:val="0"/>
                          <w:bCs/>
                        </w:rPr>
                        <w:t xml:space="preserve">Vinal Technical High </w:t>
                      </w:r>
                      <w:r w:rsidRPr="009408E8">
                        <w:rPr>
                          <w:rStyle w:val="Emphasis"/>
                          <w:b w:val="0"/>
                          <w:bCs/>
                        </w:rPr>
                        <w:t>School,</w:t>
                      </w:r>
                      <w:r w:rsidRPr="009408E8">
                        <w:rPr>
                          <w:rStyle w:val="Emphasis"/>
                          <w:b w:val="0"/>
                          <w:bCs/>
                        </w:rPr>
                        <w:t xml:space="preserve"> Middletown, CT</w:t>
                      </w:r>
                    </w:p>
                    <w:p w14:paraId="67CFEAFE" w14:textId="4C7D3D20" w:rsidR="00301792" w:rsidRPr="009408E8" w:rsidRDefault="00301792" w:rsidP="00D479BB">
                      <w:pPr>
                        <w:pStyle w:val="Leftpanelinfo"/>
                        <w:jc w:val="left"/>
                        <w:rPr>
                          <w:rStyle w:val="Emphasis"/>
                          <w:b w:val="0"/>
                          <w:bCs/>
                        </w:rPr>
                      </w:pPr>
                      <w:r w:rsidRPr="009408E8">
                        <w:rPr>
                          <w:rStyle w:val="Emphasis"/>
                          <w:b w:val="0"/>
                          <w:bCs/>
                        </w:rPr>
                        <w:t xml:space="preserve">  </w:t>
                      </w:r>
                    </w:p>
                    <w:p w14:paraId="7B9B87DF" w14:textId="2E76F82D" w:rsidR="00E823FC" w:rsidRPr="009408E8" w:rsidRDefault="00301792" w:rsidP="00D479BB">
                      <w:pPr>
                        <w:pStyle w:val="Leftpanelinfo"/>
                        <w:jc w:val="left"/>
                        <w:rPr>
                          <w:b/>
                          <w:bCs/>
                        </w:rPr>
                      </w:pPr>
                      <w:r w:rsidRPr="009408E8">
                        <w:rPr>
                          <w:rStyle w:val="Emphasis"/>
                          <w:b w:val="0"/>
                          <w:bCs/>
                        </w:rPr>
                        <w:t xml:space="preserve">Diploma Expected in 2025 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E823F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5FC6AEC9" wp14:editId="61A1E62C">
                <wp:simplePos x="0" y="0"/>
                <wp:positionH relativeFrom="margin">
                  <wp:posOffset>2574290</wp:posOffset>
                </wp:positionH>
                <wp:positionV relativeFrom="page">
                  <wp:posOffset>1809750</wp:posOffset>
                </wp:positionV>
                <wp:extent cx="4635500" cy="784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784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5CA7" w14:textId="77777777" w:rsidR="00E823FC" w:rsidRPr="00E823FC" w:rsidRDefault="00E823FC" w:rsidP="00F41D0F">
                            <w:pPr>
                              <w:pStyle w:val="Heading2"/>
                            </w:pPr>
                            <w:r w:rsidRPr="00E823FC">
                              <w:t>Professional experience</w:t>
                            </w:r>
                          </w:p>
                          <w:p w14:paraId="2769E072" w14:textId="77777777" w:rsidR="00301792" w:rsidRDefault="00301792" w:rsidP="00F41D0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01792">
                              <w:rPr>
                                <w:b/>
                                <w:sz w:val="28"/>
                                <w:szCs w:val="28"/>
                              </w:rPr>
                              <w:t>After School Care Staff</w:t>
                            </w:r>
                          </w:p>
                          <w:p w14:paraId="215ED465" w14:textId="4E06DB37" w:rsidR="00301792" w:rsidRDefault="00301792" w:rsidP="00F41D0F">
                            <w:r w:rsidRPr="00301792">
                              <w:t xml:space="preserve">Haddam-Killingworth Recreation | Sept 2024 </w:t>
                            </w:r>
                            <w:r>
                              <w:t>–</w:t>
                            </w:r>
                            <w:r w:rsidRPr="00301792">
                              <w:t xml:space="preserve"> Present</w:t>
                            </w:r>
                          </w:p>
                          <w:p w14:paraId="420CA280" w14:textId="77777777" w:rsidR="00301792" w:rsidRDefault="00301792" w:rsidP="00F41D0F">
                            <w:pPr>
                              <w:pStyle w:val="ListBullet"/>
                            </w:pPr>
                            <w:r w:rsidRPr="00301792">
                              <w:t xml:space="preserve">Supervised and engaged children in activities, ensuring a safe environment. </w:t>
                            </w:r>
                          </w:p>
                          <w:p w14:paraId="7A283B63" w14:textId="2F32081D" w:rsidR="00E823FC" w:rsidRPr="00E823FC" w:rsidRDefault="00301792" w:rsidP="00F41D0F">
                            <w:pPr>
                              <w:pStyle w:val="ListBullet"/>
                            </w:pPr>
                            <w:r w:rsidRPr="00301792">
                              <w:t>Developed communication and time management skills.</w:t>
                            </w:r>
                          </w:p>
                          <w:p w14:paraId="5225DAAB" w14:textId="0003D1CF" w:rsidR="00E823FC" w:rsidRDefault="00301792" w:rsidP="00F41D0F">
                            <w:pPr>
                              <w:pStyle w:val="ListBullet"/>
                            </w:pPr>
                            <w:r w:rsidRPr="00301792">
                              <w:t>Adapted to dynamic situations and solved problems efficiently.</w:t>
                            </w:r>
                          </w:p>
                          <w:p w14:paraId="1142BEC5" w14:textId="77777777" w:rsidR="00F41D0F" w:rsidRDefault="00F41D0F" w:rsidP="00F41D0F"/>
                          <w:p w14:paraId="0684F909" w14:textId="45F56406" w:rsidR="00C73C67" w:rsidRDefault="00C73C67" w:rsidP="00F41D0F">
                            <w:pPr>
                              <w:pStyle w:val="Heading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3C67">
                              <w:rPr>
                                <w:b/>
                                <w:sz w:val="28"/>
                                <w:szCs w:val="28"/>
                              </w:rPr>
                              <w:t>Certifications</w:t>
                            </w:r>
                            <w:r w:rsidRPr="00C73C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C8771BF" w14:textId="77777777" w:rsidR="00C73C67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Agile Project Management  </w:t>
                            </w:r>
                          </w:p>
                          <w:p w14:paraId="2532138C" w14:textId="77777777" w:rsidR="00C73C67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Google Project Management  </w:t>
                            </w:r>
                          </w:p>
                          <w:p w14:paraId="58A33F05" w14:textId="77777777" w:rsidR="00C73C67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Project Execution: Running the Project  </w:t>
                            </w:r>
                          </w:p>
                          <w:p w14:paraId="79ECB9ED" w14:textId="77777777" w:rsidR="00C73C67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Foundations of Project Management  </w:t>
                            </w:r>
                          </w:p>
                          <w:p w14:paraId="15FBDA0D" w14:textId="77777777" w:rsidR="00C73C67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Project Initiation: Starting a Successful Project  </w:t>
                            </w:r>
                          </w:p>
                          <w:p w14:paraId="540B4A3A" w14:textId="77777777" w:rsidR="00C73C67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Project Planning: Putting It All Together  </w:t>
                            </w:r>
                          </w:p>
                          <w:p w14:paraId="047C2CD8" w14:textId="77777777" w:rsidR="00C73C67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Step Ladder Safety Training  </w:t>
                            </w:r>
                          </w:p>
                          <w:p w14:paraId="7CD68A81" w14:textId="77777777" w:rsidR="00C73C67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My Career Tech Customer Service  </w:t>
                            </w:r>
                          </w:p>
                          <w:p w14:paraId="0FC34EDA" w14:textId="77777777" w:rsidR="00C73C67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Microsoft Office Specialist: Excel  </w:t>
                            </w:r>
                          </w:p>
                          <w:p w14:paraId="44EF44F1" w14:textId="77777777" w:rsidR="00C73C67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PC Pro  </w:t>
                            </w:r>
                          </w:p>
                          <w:p w14:paraId="13341A0A" w14:textId="5B00B366" w:rsidR="00E823FC" w:rsidRDefault="00C73C67" w:rsidP="00C73C67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IT Fundamentals Pro</w:t>
                            </w:r>
                          </w:p>
                          <w:p w14:paraId="77D4BE01" w14:textId="77777777" w:rsidR="00C73C67" w:rsidRDefault="00C73C67" w:rsidP="00C73C67"/>
                          <w:p w14:paraId="0302B696" w14:textId="1A8BAB0B" w:rsidR="00C73C67" w:rsidRPr="00C73C67" w:rsidRDefault="00C73C67" w:rsidP="00C73C6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3C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Volunteer Work  </w:t>
                            </w:r>
                          </w:p>
                          <w:p w14:paraId="1A235B2E" w14:textId="52270B02" w:rsidR="00C73C67" w:rsidRDefault="00C73C67" w:rsidP="00C73C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Vinal Tech Blood Drive Volunteer – Assisted with event coordination, donor support, and logistics.  </w:t>
                            </w:r>
                          </w:p>
                          <w:p w14:paraId="6A9B0F54" w14:textId="77777777" w:rsidR="00C73C67" w:rsidRDefault="00C73C67" w:rsidP="00C73C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Open House Volunteer – Helped with setup, guidance, and event facilitation.  </w:t>
                            </w:r>
                          </w:p>
                          <w:p w14:paraId="7407B9F3" w14:textId="77777777" w:rsidR="00C73C67" w:rsidRDefault="00C73C67" w:rsidP="00C73C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Career Fair Volunteer – Assisted in setup, cleanup, and attendee support.  </w:t>
                            </w:r>
                          </w:p>
                          <w:p w14:paraId="5F48EA35" w14:textId="77777777" w:rsidR="00C73C67" w:rsidRDefault="00C73C67" w:rsidP="00C73C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Higganum Methodist Church Volunteer – Contributed to community events and activities.  </w:t>
                            </w:r>
                          </w:p>
                          <w:p w14:paraId="47E88A5C" w14:textId="7CA19E75" w:rsidR="00C73C67" w:rsidRPr="00C73C67" w:rsidRDefault="00C73C67" w:rsidP="00C73C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Tech Help at Senior Center – Provided technology assistance to seniors, improving digital literacy.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AEC9" id="Text Box 13" o:spid="_x0000_s1027" type="#_x0000_t202" style="position:absolute;left:0;text-align:left;margin-left:202.7pt;margin-top:142.5pt;width:365pt;height:61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" filled="f" stroked="f">
                <v:textbox>
                  <w:txbxContent>
                    <w:p w14:paraId="79175CA7" w14:textId="77777777" w:rsidR="00E823FC" w:rsidRPr="00E823FC" w:rsidRDefault="00E823FC" w:rsidP="00F41D0F">
                      <w:pPr>
                        <w:pStyle w:val="Heading2"/>
                      </w:pPr>
                      <w:r w:rsidRPr="00E823FC">
                        <w:t>Professional experience</w:t>
                      </w:r>
                    </w:p>
                    <w:p w14:paraId="2769E072" w14:textId="77777777" w:rsidR="00301792" w:rsidRDefault="00301792" w:rsidP="00F41D0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01792">
                        <w:rPr>
                          <w:b/>
                          <w:sz w:val="28"/>
                          <w:szCs w:val="28"/>
                        </w:rPr>
                        <w:t>After School Care Staff</w:t>
                      </w:r>
                    </w:p>
                    <w:p w14:paraId="215ED465" w14:textId="4E06DB37" w:rsidR="00301792" w:rsidRDefault="00301792" w:rsidP="00F41D0F">
                      <w:r w:rsidRPr="00301792">
                        <w:t xml:space="preserve">Haddam-Killingworth Recreation | Sept 2024 </w:t>
                      </w:r>
                      <w:r>
                        <w:t>–</w:t>
                      </w:r>
                      <w:r w:rsidRPr="00301792">
                        <w:t xml:space="preserve"> Present</w:t>
                      </w:r>
                    </w:p>
                    <w:p w14:paraId="420CA280" w14:textId="77777777" w:rsidR="00301792" w:rsidRDefault="00301792" w:rsidP="00F41D0F">
                      <w:pPr>
                        <w:pStyle w:val="ListBullet"/>
                      </w:pPr>
                      <w:r w:rsidRPr="00301792">
                        <w:t xml:space="preserve">Supervised and engaged children in activities, ensuring a safe environment. </w:t>
                      </w:r>
                    </w:p>
                    <w:p w14:paraId="7A283B63" w14:textId="2F32081D" w:rsidR="00E823FC" w:rsidRPr="00E823FC" w:rsidRDefault="00301792" w:rsidP="00F41D0F">
                      <w:pPr>
                        <w:pStyle w:val="ListBullet"/>
                      </w:pPr>
                      <w:r w:rsidRPr="00301792">
                        <w:t>Developed communication and time management skills.</w:t>
                      </w:r>
                    </w:p>
                    <w:p w14:paraId="5225DAAB" w14:textId="0003D1CF" w:rsidR="00E823FC" w:rsidRDefault="00301792" w:rsidP="00F41D0F">
                      <w:pPr>
                        <w:pStyle w:val="ListBullet"/>
                      </w:pPr>
                      <w:r w:rsidRPr="00301792">
                        <w:t>Adapted to dynamic situations and solved problems efficiently.</w:t>
                      </w:r>
                    </w:p>
                    <w:p w14:paraId="1142BEC5" w14:textId="77777777" w:rsidR="00F41D0F" w:rsidRDefault="00F41D0F" w:rsidP="00F41D0F"/>
                    <w:p w14:paraId="0684F909" w14:textId="45F56406" w:rsidR="00C73C67" w:rsidRDefault="00C73C67" w:rsidP="00F41D0F">
                      <w:pPr>
                        <w:pStyle w:val="Heading4"/>
                        <w:rPr>
                          <w:b/>
                          <w:sz w:val="28"/>
                          <w:szCs w:val="28"/>
                        </w:rPr>
                      </w:pPr>
                      <w:r w:rsidRPr="00C73C67">
                        <w:rPr>
                          <w:b/>
                          <w:sz w:val="28"/>
                          <w:szCs w:val="28"/>
                        </w:rPr>
                        <w:t>Certifications</w:t>
                      </w:r>
                      <w:r w:rsidRPr="00C73C6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C8771BF" w14:textId="77777777" w:rsidR="00C73C67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 xml:space="preserve">Agile Project Management  </w:t>
                      </w:r>
                    </w:p>
                    <w:p w14:paraId="2532138C" w14:textId="77777777" w:rsidR="00C73C67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 xml:space="preserve">Google Project Management  </w:t>
                      </w:r>
                    </w:p>
                    <w:p w14:paraId="58A33F05" w14:textId="77777777" w:rsidR="00C73C67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 xml:space="preserve">Project Execution: Running the Project  </w:t>
                      </w:r>
                    </w:p>
                    <w:p w14:paraId="79ECB9ED" w14:textId="77777777" w:rsidR="00C73C67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 xml:space="preserve">Foundations of Project Management  </w:t>
                      </w:r>
                    </w:p>
                    <w:p w14:paraId="15FBDA0D" w14:textId="77777777" w:rsidR="00C73C67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 xml:space="preserve">Project Initiation: Starting a Successful Project  </w:t>
                      </w:r>
                    </w:p>
                    <w:p w14:paraId="540B4A3A" w14:textId="77777777" w:rsidR="00C73C67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 xml:space="preserve">Project Planning: Putting It All Together  </w:t>
                      </w:r>
                    </w:p>
                    <w:p w14:paraId="047C2CD8" w14:textId="77777777" w:rsidR="00C73C67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 xml:space="preserve">Step Ladder Safety Training  </w:t>
                      </w:r>
                    </w:p>
                    <w:p w14:paraId="7CD68A81" w14:textId="77777777" w:rsidR="00C73C67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 xml:space="preserve">My Career Tech Customer Service  </w:t>
                      </w:r>
                    </w:p>
                    <w:p w14:paraId="0FC34EDA" w14:textId="77777777" w:rsidR="00C73C67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 xml:space="preserve">Microsoft Office Specialist: Excel  </w:t>
                      </w:r>
                    </w:p>
                    <w:p w14:paraId="44EF44F1" w14:textId="77777777" w:rsidR="00C73C67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 xml:space="preserve">PC Pro  </w:t>
                      </w:r>
                    </w:p>
                    <w:p w14:paraId="13341A0A" w14:textId="5B00B366" w:rsidR="00E823FC" w:rsidRDefault="00C73C67" w:rsidP="00C73C67">
                      <w:pPr>
                        <w:pStyle w:val="Heading4"/>
                        <w:numPr>
                          <w:ilvl w:val="0"/>
                          <w:numId w:val="6"/>
                        </w:numPr>
                      </w:pPr>
                      <w:r>
                        <w:t>IT Fundamentals Pro</w:t>
                      </w:r>
                    </w:p>
                    <w:p w14:paraId="77D4BE01" w14:textId="77777777" w:rsidR="00C73C67" w:rsidRDefault="00C73C67" w:rsidP="00C73C67"/>
                    <w:p w14:paraId="0302B696" w14:textId="1A8BAB0B" w:rsidR="00C73C67" w:rsidRPr="00C73C67" w:rsidRDefault="00C73C67" w:rsidP="00C73C6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3C67">
                        <w:rPr>
                          <w:b/>
                          <w:bCs/>
                          <w:sz w:val="28"/>
                          <w:szCs w:val="28"/>
                        </w:rPr>
                        <w:t xml:space="preserve">Volunteer Work  </w:t>
                      </w:r>
                    </w:p>
                    <w:p w14:paraId="1A235B2E" w14:textId="52270B02" w:rsidR="00C73C67" w:rsidRDefault="00C73C67" w:rsidP="00C73C6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Vinal Tech Blood Drive Volunteer – Assisted with event coordination, donor support, and logistics.  </w:t>
                      </w:r>
                    </w:p>
                    <w:p w14:paraId="6A9B0F54" w14:textId="77777777" w:rsidR="00C73C67" w:rsidRDefault="00C73C67" w:rsidP="00C73C6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Open House Volunteer – Helped with setup, guidance, and event facilitation.  </w:t>
                      </w:r>
                    </w:p>
                    <w:p w14:paraId="7407B9F3" w14:textId="77777777" w:rsidR="00C73C67" w:rsidRDefault="00C73C67" w:rsidP="00C73C6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Career Fair Volunteer – Assisted in setup, cleanup, and attendee support.  </w:t>
                      </w:r>
                    </w:p>
                    <w:p w14:paraId="5F48EA35" w14:textId="77777777" w:rsidR="00C73C67" w:rsidRDefault="00C73C67" w:rsidP="00C73C6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Higganum Methodist Church Volunteer – Contributed to community events and activities.  </w:t>
                      </w:r>
                    </w:p>
                    <w:p w14:paraId="47E88A5C" w14:textId="7CA19E75" w:rsidR="00C73C67" w:rsidRPr="00C73C67" w:rsidRDefault="00C73C67" w:rsidP="00C73C6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Tech Help at Senior Center – Provided technology assistance to seniors, improving digital literacy.  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823FC" w:rsidRPr="00C0355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0EC0B794" wp14:editId="50174A7E">
                <wp:simplePos x="0" y="0"/>
                <wp:positionH relativeFrom="page">
                  <wp:posOffset>219075</wp:posOffset>
                </wp:positionH>
                <wp:positionV relativeFrom="page">
                  <wp:posOffset>4590415</wp:posOffset>
                </wp:positionV>
                <wp:extent cx="2590800" cy="51149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11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233EB" w14:textId="4009B47D" w:rsidR="00C73C67" w:rsidRDefault="00C73C67" w:rsidP="00C73C67">
                            <w:pPr>
                              <w:pStyle w:val="List"/>
                              <w:jc w:val="both"/>
                              <w:rPr>
                                <w:b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sz w:val="32"/>
                                <w:szCs w:val="32"/>
                              </w:rPr>
                            </w:pPr>
                            <w:r w:rsidRPr="00C73C67">
                              <w:rPr>
                                <w:b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sz w:val="32"/>
                                <w:szCs w:val="32"/>
                              </w:rPr>
                              <w:t>Honors</w:t>
                            </w:r>
                            <w:r w:rsidR="009408E8">
                              <w:rPr>
                                <w:b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73C67">
                              <w:rPr>
                                <w:b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sz w:val="32"/>
                                <w:szCs w:val="32"/>
                              </w:rPr>
                              <w:t>&amp;</w:t>
                            </w:r>
                          </w:p>
                          <w:p w14:paraId="6244877B" w14:textId="77777777" w:rsidR="00C73C67" w:rsidRDefault="00C73C67" w:rsidP="00C73C67">
                            <w:pPr>
                              <w:pStyle w:val="List"/>
                              <w:jc w:val="both"/>
                              <w:rPr>
                                <w:b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sz w:val="32"/>
                                <w:szCs w:val="32"/>
                              </w:rPr>
                            </w:pPr>
                            <w:r w:rsidRPr="00C73C67">
                              <w:rPr>
                                <w:b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sz w:val="32"/>
                                <w:szCs w:val="32"/>
                              </w:rPr>
                              <w:t>Achievements</w:t>
                            </w:r>
                            <w:r w:rsidRPr="00C73C67">
                              <w:rPr>
                                <w:b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11A0C8F" w14:textId="298EB1B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2024-2025 (Grade 12)  </w:t>
                            </w:r>
                          </w:p>
                          <w:p w14:paraId="6F60A1EA" w14:textId="10FAAEA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  -Q1 Honor Roll – High Honors  </w:t>
                            </w:r>
                          </w:p>
                          <w:p w14:paraId="69307149" w14:textId="7777777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  - Q2 Honor Roll – High Honors  </w:t>
                            </w:r>
                          </w:p>
                          <w:p w14:paraId="0276F14A" w14:textId="1D94863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- 2023-2024 (Grade 11) </w:t>
                            </w:r>
                          </w:p>
                          <w:p w14:paraId="28134959" w14:textId="7777777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  - Q1 Honor Roll – High Honors  </w:t>
                            </w:r>
                          </w:p>
                          <w:p w14:paraId="06F1AE49" w14:textId="7777777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  - Q2 Honor Roll – High Honors  </w:t>
                            </w:r>
                          </w:p>
                          <w:p w14:paraId="00B7CD90" w14:textId="7777777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  - Q3 Honor Roll – High Honors  </w:t>
                            </w:r>
                          </w:p>
                          <w:p w14:paraId="2655B2C7" w14:textId="7777777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  - Q4 Honor Roll – High Honors  </w:t>
                            </w:r>
                          </w:p>
                          <w:p w14:paraId="40B84F3D" w14:textId="33F30019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- 2022-2023 (Grade 10)  </w:t>
                            </w:r>
                          </w:p>
                          <w:p w14:paraId="79C4BF6B" w14:textId="7777777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  - Q1 Honor Roll – High Honors  </w:t>
                            </w:r>
                          </w:p>
                          <w:p w14:paraId="0BF075BE" w14:textId="7777777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  - Q3 Honor Roll – High Honors  </w:t>
                            </w:r>
                          </w:p>
                          <w:p w14:paraId="22E1B5E5" w14:textId="77777777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  - Q4 Honor Roll – High Honors  </w:t>
                            </w:r>
                          </w:p>
                          <w:p w14:paraId="480BCAB0" w14:textId="147BEAF9" w:rsidR="00C73C67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- 2021-2022 (Grade 9)  </w:t>
                            </w:r>
                          </w:p>
                          <w:p w14:paraId="5B63D5F8" w14:textId="076B9A22" w:rsidR="00E823FC" w:rsidRPr="00E823FC" w:rsidRDefault="00C73C67" w:rsidP="00C73C67">
                            <w:pPr>
                              <w:pStyle w:val="List"/>
                              <w:jc w:val="both"/>
                            </w:pPr>
                            <w:r>
                              <w:t xml:space="preserve">  - Q1 Honor Roll – Honors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B794" id="Text Box 3" o:spid="_x0000_s1028" type="#_x0000_t202" style="position:absolute;left:0;text-align:left;margin-left:17.25pt;margin-top:361.45pt;width:204pt;height:40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" filled="f" stroked="f">
                <v:textbox>
                  <w:txbxContent>
                    <w:p w14:paraId="1C8233EB" w14:textId="4009B47D" w:rsidR="00C73C67" w:rsidRDefault="00C73C67" w:rsidP="00C73C67">
                      <w:pPr>
                        <w:pStyle w:val="List"/>
                        <w:jc w:val="both"/>
                        <w:rPr>
                          <w:b/>
                          <w:caps/>
                          <w:color w:val="7F7F7F" w:themeColor="text1" w:themeTint="80"/>
                          <w:spacing w:val="20"/>
                          <w:kern w:val="48"/>
                          <w:sz w:val="32"/>
                          <w:szCs w:val="32"/>
                        </w:rPr>
                      </w:pPr>
                      <w:r w:rsidRPr="00C73C67">
                        <w:rPr>
                          <w:b/>
                          <w:caps/>
                          <w:color w:val="7F7F7F" w:themeColor="text1" w:themeTint="80"/>
                          <w:spacing w:val="20"/>
                          <w:kern w:val="48"/>
                          <w:sz w:val="32"/>
                          <w:szCs w:val="32"/>
                        </w:rPr>
                        <w:t>Honors</w:t>
                      </w:r>
                      <w:r w:rsidR="009408E8">
                        <w:rPr>
                          <w:b/>
                          <w:caps/>
                          <w:color w:val="7F7F7F" w:themeColor="text1" w:themeTint="80"/>
                          <w:spacing w:val="20"/>
                          <w:kern w:val="48"/>
                          <w:sz w:val="32"/>
                          <w:szCs w:val="32"/>
                        </w:rPr>
                        <w:t xml:space="preserve"> </w:t>
                      </w:r>
                      <w:r w:rsidRPr="00C73C67">
                        <w:rPr>
                          <w:b/>
                          <w:caps/>
                          <w:color w:val="7F7F7F" w:themeColor="text1" w:themeTint="80"/>
                          <w:spacing w:val="20"/>
                          <w:kern w:val="48"/>
                          <w:sz w:val="32"/>
                          <w:szCs w:val="32"/>
                        </w:rPr>
                        <w:t>&amp;</w:t>
                      </w:r>
                    </w:p>
                    <w:p w14:paraId="6244877B" w14:textId="77777777" w:rsidR="00C73C67" w:rsidRDefault="00C73C67" w:rsidP="00C73C67">
                      <w:pPr>
                        <w:pStyle w:val="List"/>
                        <w:jc w:val="both"/>
                        <w:rPr>
                          <w:b/>
                          <w:caps/>
                          <w:color w:val="7F7F7F" w:themeColor="text1" w:themeTint="80"/>
                          <w:spacing w:val="20"/>
                          <w:kern w:val="48"/>
                          <w:sz w:val="32"/>
                          <w:szCs w:val="32"/>
                        </w:rPr>
                      </w:pPr>
                      <w:r w:rsidRPr="00C73C67">
                        <w:rPr>
                          <w:b/>
                          <w:caps/>
                          <w:color w:val="7F7F7F" w:themeColor="text1" w:themeTint="80"/>
                          <w:spacing w:val="20"/>
                          <w:kern w:val="48"/>
                          <w:sz w:val="32"/>
                          <w:szCs w:val="32"/>
                        </w:rPr>
                        <w:t>Achievements</w:t>
                      </w:r>
                      <w:r w:rsidRPr="00C73C67">
                        <w:rPr>
                          <w:b/>
                          <w:caps/>
                          <w:color w:val="7F7F7F" w:themeColor="text1" w:themeTint="80"/>
                          <w:spacing w:val="20"/>
                          <w:kern w:val="48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11A0C8F" w14:textId="298EB1B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2024-2025 (Grade 12)  </w:t>
                      </w:r>
                    </w:p>
                    <w:p w14:paraId="6F60A1EA" w14:textId="10FAAEA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  -Q1 Honor Roll – High Honors  </w:t>
                      </w:r>
                    </w:p>
                    <w:p w14:paraId="69307149" w14:textId="7777777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  - Q2 Honor Roll – High Honors  </w:t>
                      </w:r>
                    </w:p>
                    <w:p w14:paraId="0276F14A" w14:textId="1D94863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- 2023-2024 (Grade 11) </w:t>
                      </w:r>
                    </w:p>
                    <w:p w14:paraId="28134959" w14:textId="7777777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  - Q1 Honor Roll – High Honors  </w:t>
                      </w:r>
                    </w:p>
                    <w:p w14:paraId="06F1AE49" w14:textId="7777777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  - Q2 Honor Roll – High Honors  </w:t>
                      </w:r>
                    </w:p>
                    <w:p w14:paraId="00B7CD90" w14:textId="7777777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  - Q3 Honor Roll – High Honors  </w:t>
                      </w:r>
                    </w:p>
                    <w:p w14:paraId="2655B2C7" w14:textId="7777777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  - Q4 Honor Roll – High Honors  </w:t>
                      </w:r>
                    </w:p>
                    <w:p w14:paraId="40B84F3D" w14:textId="33F30019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- 2022-2023 (Grade 10)  </w:t>
                      </w:r>
                    </w:p>
                    <w:p w14:paraId="79C4BF6B" w14:textId="7777777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  - Q1 Honor Roll – High Honors  </w:t>
                      </w:r>
                    </w:p>
                    <w:p w14:paraId="0BF075BE" w14:textId="7777777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  - Q3 Honor Roll – High Honors  </w:t>
                      </w:r>
                    </w:p>
                    <w:p w14:paraId="22E1B5E5" w14:textId="77777777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  - Q4 Honor Roll – High Honors  </w:t>
                      </w:r>
                    </w:p>
                    <w:p w14:paraId="480BCAB0" w14:textId="147BEAF9" w:rsidR="00C73C67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- 2021-2022 (Grade 9)  </w:t>
                      </w:r>
                    </w:p>
                    <w:p w14:paraId="5B63D5F8" w14:textId="076B9A22" w:rsidR="00E823FC" w:rsidRPr="00E823FC" w:rsidRDefault="00C73C67" w:rsidP="00C73C67">
                      <w:pPr>
                        <w:pStyle w:val="List"/>
                        <w:jc w:val="both"/>
                      </w:pPr>
                      <w:r>
                        <w:t xml:space="preserve">  - Q1 Honor Roll – Honors 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CD7353">
        <w:rPr>
          <w:noProof/>
        </w:rPr>
        <w:drawing>
          <wp:anchor distT="0" distB="0" distL="114300" distR="114300" simplePos="0" relativeHeight="251676671" behindDoc="0" locked="1" layoutInCell="1" allowOverlap="1" wp14:anchorId="4AF91AE0" wp14:editId="310D8A86">
            <wp:simplePos x="0" y="0"/>
            <wp:positionH relativeFrom="margin">
              <wp:align>right</wp:align>
            </wp:positionH>
            <wp:positionV relativeFrom="page">
              <wp:posOffset>352425</wp:posOffset>
            </wp:positionV>
            <wp:extent cx="1701800" cy="1676400"/>
            <wp:effectExtent l="0" t="0" r="0" b="0"/>
            <wp:wrapNone/>
            <wp:docPr id="861939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39358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 b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6764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54B" w:rsidRPr="00D1354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27335B93" wp14:editId="2D0BAFEB">
                <wp:simplePos x="0" y="0"/>
                <wp:positionH relativeFrom="page">
                  <wp:posOffset>314325</wp:posOffset>
                </wp:positionH>
                <wp:positionV relativeFrom="page">
                  <wp:posOffset>1666875</wp:posOffset>
                </wp:positionV>
                <wp:extent cx="2713990" cy="135255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99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E61B9" w14:textId="77777777" w:rsidR="00D1354B" w:rsidRPr="00BF3A64" w:rsidRDefault="00E823FC" w:rsidP="00D479BB">
                            <w:pPr>
                              <w:pStyle w:val="Heading1"/>
                              <w:jc w:val="left"/>
                            </w:pPr>
                            <w:r w:rsidRPr="00BF3A64">
                              <w:t>Contact</w:t>
                            </w:r>
                          </w:p>
                          <w:p w14:paraId="5D77E04E" w14:textId="1BD00AE1" w:rsidR="00B06ADD" w:rsidRPr="00BF3A64" w:rsidRDefault="00301792" w:rsidP="00D479BB">
                            <w:pPr>
                              <w:pStyle w:val="ContactInfo"/>
                              <w:jc w:val="left"/>
                            </w:pPr>
                            <w:r>
                              <w:t>860-990-1900</w:t>
                            </w:r>
                          </w:p>
                          <w:p w14:paraId="5AE4F1F7" w14:textId="63BF9774" w:rsidR="00B06ADD" w:rsidRPr="00BF3A64" w:rsidRDefault="009408E8" w:rsidP="00D479BB">
                            <w:pPr>
                              <w:pStyle w:val="ContactInfo"/>
                              <w:jc w:val="left"/>
                            </w:pPr>
                            <w:r>
                              <w:t>e</w:t>
                            </w:r>
                            <w:r w:rsidR="00301792">
                              <w:t>rmeyer198@gmail.com</w:t>
                            </w:r>
                          </w:p>
                          <w:p w14:paraId="1C238492" w14:textId="6945E5C9" w:rsidR="00B06ADD" w:rsidRPr="00BF3A64" w:rsidRDefault="00301792" w:rsidP="00D479BB">
                            <w:pPr>
                              <w:pStyle w:val="ContactInfo"/>
                              <w:jc w:val="left"/>
                            </w:pPr>
                            <w:r>
                              <w:t>Higganum, CT, USA</w:t>
                            </w:r>
                          </w:p>
                          <w:p w14:paraId="19A1A7D6" w14:textId="21CA24E2" w:rsidR="00D1354B" w:rsidRPr="00D479BB" w:rsidRDefault="00301792" w:rsidP="00D479BB">
                            <w:pPr>
                              <w:pStyle w:val="ContactInfo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D479BB">
                              <w:rPr>
                                <w:sz w:val="18"/>
                                <w:szCs w:val="18"/>
                              </w:rPr>
                              <w:t>https://www.linkedin.com/in/elizabet-m-65a7b1329/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5B93" id="Text Box 15" o:spid="_x0000_s1029" type="#_x0000_t202" style="position:absolute;left:0;text-align:left;margin-left:24.75pt;margin-top:131.25pt;width:213.7pt;height:106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" filled="f" stroked="f">
                <v:textbox>
                  <w:txbxContent>
                    <w:p w14:paraId="7A7E61B9" w14:textId="77777777" w:rsidR="00D1354B" w:rsidRPr="00BF3A64" w:rsidRDefault="00E823FC" w:rsidP="00D479BB">
                      <w:pPr>
                        <w:pStyle w:val="Heading1"/>
                        <w:jc w:val="left"/>
                      </w:pPr>
                      <w:r w:rsidRPr="00BF3A64">
                        <w:t>Contact</w:t>
                      </w:r>
                    </w:p>
                    <w:p w14:paraId="5D77E04E" w14:textId="1BD00AE1" w:rsidR="00B06ADD" w:rsidRPr="00BF3A64" w:rsidRDefault="00301792" w:rsidP="00D479BB">
                      <w:pPr>
                        <w:pStyle w:val="ContactInfo"/>
                        <w:jc w:val="left"/>
                      </w:pPr>
                      <w:r>
                        <w:t>860-990-1900</w:t>
                      </w:r>
                    </w:p>
                    <w:p w14:paraId="5AE4F1F7" w14:textId="63BF9774" w:rsidR="00B06ADD" w:rsidRPr="00BF3A64" w:rsidRDefault="009408E8" w:rsidP="00D479BB">
                      <w:pPr>
                        <w:pStyle w:val="ContactInfo"/>
                        <w:jc w:val="left"/>
                      </w:pPr>
                      <w:r>
                        <w:t>e</w:t>
                      </w:r>
                      <w:r w:rsidR="00301792">
                        <w:t>rmeyer198@gmail.com</w:t>
                      </w:r>
                    </w:p>
                    <w:p w14:paraId="1C238492" w14:textId="6945E5C9" w:rsidR="00B06ADD" w:rsidRPr="00BF3A64" w:rsidRDefault="00301792" w:rsidP="00D479BB">
                      <w:pPr>
                        <w:pStyle w:val="ContactInfo"/>
                        <w:jc w:val="left"/>
                      </w:pPr>
                      <w:r>
                        <w:t>Higganum, CT, USA</w:t>
                      </w:r>
                    </w:p>
                    <w:p w14:paraId="19A1A7D6" w14:textId="21CA24E2" w:rsidR="00D1354B" w:rsidRPr="00D479BB" w:rsidRDefault="00301792" w:rsidP="00D479BB">
                      <w:pPr>
                        <w:pStyle w:val="ContactInfo"/>
                        <w:jc w:val="left"/>
                        <w:rPr>
                          <w:sz w:val="18"/>
                          <w:szCs w:val="18"/>
                        </w:rPr>
                      </w:pPr>
                      <w:r w:rsidRPr="00D479BB">
                        <w:rPr>
                          <w:sz w:val="18"/>
                          <w:szCs w:val="18"/>
                        </w:rPr>
                        <w:t>https://www.linkedin.com/in/elizabet-m-65a7b1329/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24AB183" w14:textId="499615BE" w:rsidR="00D1354B" w:rsidRPr="00D1354B" w:rsidRDefault="00EB1781" w:rsidP="00D1354B">
      <w:pPr>
        <w:pStyle w:val="Title"/>
      </w:pPr>
      <w:r>
        <w:t>Elizabet Meyer</w:t>
      </w:r>
    </w:p>
    <w:p w14:paraId="679ADFD9" w14:textId="183A2B83" w:rsidR="00D1354B" w:rsidRDefault="00C73C67" w:rsidP="00D1354B">
      <w:pPr>
        <w:rPr>
          <w:vertAlign w:val="subscript"/>
        </w:rPr>
      </w:pPr>
      <w:r w:rsidRPr="00C73C67">
        <w:rPr>
          <w:caps/>
          <w:color w:val="3B3838" w:themeColor="background2" w:themeShade="40"/>
          <w:spacing w:val="80"/>
          <w:kern w:val="144"/>
          <w:position w:val="0"/>
          <w:sz w:val="28"/>
          <w:szCs w:val="28"/>
        </w:rPr>
        <w:t>Website Designer</w:t>
      </w:r>
    </w:p>
    <w:sectPr w:rsidR="00D1354B" w:rsidSect="00D1354B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476CB" w14:textId="77777777" w:rsidR="00206EE6" w:rsidRDefault="00206EE6" w:rsidP="00D1354B">
      <w:r>
        <w:separator/>
      </w:r>
    </w:p>
  </w:endnote>
  <w:endnote w:type="continuationSeparator" w:id="0">
    <w:p w14:paraId="4A9868FD" w14:textId="77777777" w:rsidR="00206EE6" w:rsidRDefault="00206EE6" w:rsidP="00D1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16374" w14:textId="77777777" w:rsidR="00206EE6" w:rsidRDefault="00206EE6" w:rsidP="00D1354B">
      <w:r>
        <w:separator/>
      </w:r>
    </w:p>
  </w:footnote>
  <w:footnote w:type="continuationSeparator" w:id="0">
    <w:p w14:paraId="64A111F6" w14:textId="77777777" w:rsidR="00206EE6" w:rsidRDefault="00206EE6" w:rsidP="00D13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CF2B2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30E80"/>
    <w:multiLevelType w:val="hybridMultilevel"/>
    <w:tmpl w:val="EA985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777F3"/>
    <w:multiLevelType w:val="hybridMultilevel"/>
    <w:tmpl w:val="535A0AA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344B679F"/>
    <w:multiLevelType w:val="hybridMultilevel"/>
    <w:tmpl w:val="A93CF3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8F4AC1"/>
    <w:multiLevelType w:val="hybridMultilevel"/>
    <w:tmpl w:val="9C40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83D8D"/>
    <w:multiLevelType w:val="hybridMultilevel"/>
    <w:tmpl w:val="16144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322999257">
    <w:abstractNumId w:val="1"/>
  </w:num>
  <w:num w:numId="2" w16cid:durableId="676268967">
    <w:abstractNumId w:val="4"/>
  </w:num>
  <w:num w:numId="3" w16cid:durableId="2066219381">
    <w:abstractNumId w:val="5"/>
  </w:num>
  <w:num w:numId="4" w16cid:durableId="2069841339">
    <w:abstractNumId w:val="2"/>
  </w:num>
  <w:num w:numId="5" w16cid:durableId="709695194">
    <w:abstractNumId w:val="0"/>
  </w:num>
  <w:num w:numId="6" w16cid:durableId="860554811">
    <w:abstractNumId w:val="3"/>
  </w:num>
  <w:num w:numId="7" w16cid:durableId="682779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E6"/>
    <w:rsid w:val="00007F3D"/>
    <w:rsid w:val="00020F1A"/>
    <w:rsid w:val="00046B5F"/>
    <w:rsid w:val="0006442E"/>
    <w:rsid w:val="0008190F"/>
    <w:rsid w:val="000A576C"/>
    <w:rsid w:val="000C796A"/>
    <w:rsid w:val="00110DCD"/>
    <w:rsid w:val="001137A8"/>
    <w:rsid w:val="00136C5C"/>
    <w:rsid w:val="00182925"/>
    <w:rsid w:val="00196147"/>
    <w:rsid w:val="001A572F"/>
    <w:rsid w:val="002056E8"/>
    <w:rsid w:val="00206EE6"/>
    <w:rsid w:val="00210649"/>
    <w:rsid w:val="00213C66"/>
    <w:rsid w:val="00231652"/>
    <w:rsid w:val="00257458"/>
    <w:rsid w:val="002A55AD"/>
    <w:rsid w:val="002E21BD"/>
    <w:rsid w:val="00301792"/>
    <w:rsid w:val="0032226E"/>
    <w:rsid w:val="0036014C"/>
    <w:rsid w:val="00371639"/>
    <w:rsid w:val="003A0A68"/>
    <w:rsid w:val="003B33FB"/>
    <w:rsid w:val="003D152C"/>
    <w:rsid w:val="003F24CC"/>
    <w:rsid w:val="00416CAD"/>
    <w:rsid w:val="0042158C"/>
    <w:rsid w:val="004261DC"/>
    <w:rsid w:val="0042625C"/>
    <w:rsid w:val="00444F90"/>
    <w:rsid w:val="0046288F"/>
    <w:rsid w:val="004650A1"/>
    <w:rsid w:val="00477EE5"/>
    <w:rsid w:val="004A0CA2"/>
    <w:rsid w:val="004D306E"/>
    <w:rsid w:val="004D4E17"/>
    <w:rsid w:val="004F1B78"/>
    <w:rsid w:val="004F56BA"/>
    <w:rsid w:val="0051213B"/>
    <w:rsid w:val="00530BA3"/>
    <w:rsid w:val="00533946"/>
    <w:rsid w:val="0054365E"/>
    <w:rsid w:val="005933EA"/>
    <w:rsid w:val="005F2437"/>
    <w:rsid w:val="006069F1"/>
    <w:rsid w:val="00643821"/>
    <w:rsid w:val="0066025D"/>
    <w:rsid w:val="006602EC"/>
    <w:rsid w:val="00663982"/>
    <w:rsid w:val="00684877"/>
    <w:rsid w:val="00685076"/>
    <w:rsid w:val="00692CEC"/>
    <w:rsid w:val="006B29A0"/>
    <w:rsid w:val="006D62DF"/>
    <w:rsid w:val="006F1F65"/>
    <w:rsid w:val="006F609F"/>
    <w:rsid w:val="006F71FC"/>
    <w:rsid w:val="00711909"/>
    <w:rsid w:val="00716E5A"/>
    <w:rsid w:val="00722B5F"/>
    <w:rsid w:val="0073059E"/>
    <w:rsid w:val="00733701"/>
    <w:rsid w:val="00757443"/>
    <w:rsid w:val="007614CA"/>
    <w:rsid w:val="00767510"/>
    <w:rsid w:val="007A6E81"/>
    <w:rsid w:val="007B0BFB"/>
    <w:rsid w:val="007B0EEC"/>
    <w:rsid w:val="007E112A"/>
    <w:rsid w:val="007F418C"/>
    <w:rsid w:val="00821E07"/>
    <w:rsid w:val="008350DD"/>
    <w:rsid w:val="00850034"/>
    <w:rsid w:val="00851932"/>
    <w:rsid w:val="00864853"/>
    <w:rsid w:val="0086648A"/>
    <w:rsid w:val="008A00D1"/>
    <w:rsid w:val="008B5108"/>
    <w:rsid w:val="008C57C3"/>
    <w:rsid w:val="00906475"/>
    <w:rsid w:val="00917E46"/>
    <w:rsid w:val="009256DC"/>
    <w:rsid w:val="00930B81"/>
    <w:rsid w:val="009408E8"/>
    <w:rsid w:val="00977384"/>
    <w:rsid w:val="0098307F"/>
    <w:rsid w:val="009C13BF"/>
    <w:rsid w:val="009D68F5"/>
    <w:rsid w:val="009D716C"/>
    <w:rsid w:val="00A3362D"/>
    <w:rsid w:val="00A34B40"/>
    <w:rsid w:val="00A83898"/>
    <w:rsid w:val="00A8535F"/>
    <w:rsid w:val="00A8582A"/>
    <w:rsid w:val="00AA151F"/>
    <w:rsid w:val="00AE06F1"/>
    <w:rsid w:val="00AE2BF2"/>
    <w:rsid w:val="00B06ADD"/>
    <w:rsid w:val="00B10275"/>
    <w:rsid w:val="00B23EBB"/>
    <w:rsid w:val="00B41010"/>
    <w:rsid w:val="00B4382F"/>
    <w:rsid w:val="00B55AD3"/>
    <w:rsid w:val="00B817AB"/>
    <w:rsid w:val="00BA1836"/>
    <w:rsid w:val="00BC32F1"/>
    <w:rsid w:val="00BD484E"/>
    <w:rsid w:val="00BF3A64"/>
    <w:rsid w:val="00C0042C"/>
    <w:rsid w:val="00C02A25"/>
    <w:rsid w:val="00C030BE"/>
    <w:rsid w:val="00C03558"/>
    <w:rsid w:val="00C22541"/>
    <w:rsid w:val="00C40A22"/>
    <w:rsid w:val="00C73C67"/>
    <w:rsid w:val="00CA5B37"/>
    <w:rsid w:val="00CC42B0"/>
    <w:rsid w:val="00CD7353"/>
    <w:rsid w:val="00CE342F"/>
    <w:rsid w:val="00CF1D3D"/>
    <w:rsid w:val="00CF7D78"/>
    <w:rsid w:val="00D04C25"/>
    <w:rsid w:val="00D1354B"/>
    <w:rsid w:val="00D42E13"/>
    <w:rsid w:val="00D4324E"/>
    <w:rsid w:val="00D479BB"/>
    <w:rsid w:val="00D55A5C"/>
    <w:rsid w:val="00D56A50"/>
    <w:rsid w:val="00D920AB"/>
    <w:rsid w:val="00DC50ED"/>
    <w:rsid w:val="00DE4A00"/>
    <w:rsid w:val="00E052EE"/>
    <w:rsid w:val="00E12E68"/>
    <w:rsid w:val="00E41601"/>
    <w:rsid w:val="00E64466"/>
    <w:rsid w:val="00E724A0"/>
    <w:rsid w:val="00E75ED9"/>
    <w:rsid w:val="00E823FC"/>
    <w:rsid w:val="00EA1214"/>
    <w:rsid w:val="00EB1781"/>
    <w:rsid w:val="00EB7B9D"/>
    <w:rsid w:val="00EE22B8"/>
    <w:rsid w:val="00EE2DF6"/>
    <w:rsid w:val="00F02F3A"/>
    <w:rsid w:val="00F100AF"/>
    <w:rsid w:val="00F16E9A"/>
    <w:rsid w:val="00F35397"/>
    <w:rsid w:val="00F41D0F"/>
    <w:rsid w:val="00F50EAF"/>
    <w:rsid w:val="00FD11F7"/>
    <w:rsid w:val="00FD6886"/>
    <w:rsid w:val="00FD6CF2"/>
    <w:rsid w:val="00FE0784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86B5"/>
  <w15:chartTrackingRefBased/>
  <w15:docId w15:val="{76D7E983-8ECF-4BB9-B90E-DAA6C20D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D0F"/>
    <w:pPr>
      <w:spacing w:after="0" w:line="240" w:lineRule="auto"/>
      <w:jc w:val="both"/>
    </w:pPr>
    <w:rPr>
      <w:rFonts w:cs="Open Sans"/>
      <w:color w:val="767171" w:themeColor="background2" w:themeShade="80"/>
      <w:position w:val="9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D0F"/>
    <w:pPr>
      <w:spacing w:after="240" w:line="4" w:lineRule="atLeast"/>
      <w:jc w:val="right"/>
      <w:outlineLvl w:val="0"/>
    </w:pPr>
    <w:rPr>
      <w:b/>
      <w:caps/>
      <w:color w:val="7F7F7F" w:themeColor="text1" w:themeTint="80"/>
      <w:spacing w:val="20"/>
      <w:kern w:val="4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1D0F"/>
    <w:pPr>
      <w:spacing w:after="240"/>
      <w:outlineLvl w:val="1"/>
    </w:pPr>
    <w:rPr>
      <w:b/>
      <w:caps/>
      <w:position w:val="8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1D0F"/>
    <w:pPr>
      <w:spacing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1D0F"/>
    <w:pPr>
      <w:spacing w:after="80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7A6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B55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54B"/>
  </w:style>
  <w:style w:type="paragraph" w:styleId="Footer">
    <w:name w:val="footer"/>
    <w:basedOn w:val="Normal"/>
    <w:link w:val="FooterChar"/>
    <w:uiPriority w:val="99"/>
    <w:semiHidden/>
    <w:rsid w:val="00B55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54B"/>
  </w:style>
  <w:style w:type="paragraph" w:styleId="Title">
    <w:name w:val="Title"/>
    <w:basedOn w:val="Normal"/>
    <w:next w:val="Normal"/>
    <w:link w:val="TitleChar"/>
    <w:uiPriority w:val="10"/>
    <w:qFormat/>
    <w:rsid w:val="00B06ADD"/>
    <w:pPr>
      <w:jc w:val="left"/>
    </w:pPr>
    <w:rPr>
      <w:rFonts w:asciiTheme="majorHAnsi" w:hAnsiTheme="majorHAnsi"/>
      <w:b/>
      <w:caps/>
      <w:color w:val="595959" w:themeColor="text1" w:themeTint="A6"/>
      <w:spacing w:val="60"/>
      <w:kern w:val="200"/>
      <w:position w:val="0"/>
      <w:sz w:val="60"/>
      <w:szCs w:val="70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B06ADD"/>
    <w:rPr>
      <w:rFonts w:asciiTheme="majorHAnsi" w:hAnsiTheme="majorHAnsi" w:cs="Open Sans"/>
      <w:b/>
      <w:caps/>
      <w:color w:val="595959" w:themeColor="text1" w:themeTint="A6"/>
      <w:spacing w:val="60"/>
      <w:kern w:val="200"/>
      <w:sz w:val="60"/>
      <w:szCs w:val="70"/>
      <w:lang w:val="en-US"/>
      <w14:numSpacing w14:val="proportion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4B"/>
    <w:pPr>
      <w:spacing w:after="160"/>
      <w:jc w:val="left"/>
    </w:pPr>
    <w:rPr>
      <w:caps/>
      <w:color w:val="3B3838" w:themeColor="background2" w:themeShade="40"/>
      <w:spacing w:val="80"/>
      <w:kern w:val="144"/>
      <w:positio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54B"/>
    <w:rPr>
      <w:rFonts w:cs="Open Sans"/>
      <w:caps/>
      <w:color w:val="3B3838" w:themeColor="background2" w:themeShade="40"/>
      <w:spacing w:val="80"/>
      <w:kern w:val="144"/>
      <w:sz w:val="28"/>
      <w:szCs w:val="28"/>
      <w:lang w:val="en-GB"/>
    </w:rPr>
  </w:style>
  <w:style w:type="paragraph" w:customStyle="1" w:styleId="Graphicsanchor">
    <w:name w:val="Graphics anchor"/>
    <w:basedOn w:val="Normal"/>
    <w:qFormat/>
    <w:rsid w:val="00D1354B"/>
    <w:rPr>
      <w:vertAlign w:val="subscript"/>
    </w:rPr>
  </w:style>
  <w:style w:type="character" w:customStyle="1" w:styleId="Heading1Char">
    <w:name w:val="Heading 1 Char"/>
    <w:basedOn w:val="DefaultParagraphFont"/>
    <w:link w:val="Heading1"/>
    <w:uiPriority w:val="9"/>
    <w:rsid w:val="00F41D0F"/>
    <w:rPr>
      <w:rFonts w:cs="Open Sans"/>
      <w:b/>
      <w:caps/>
      <w:color w:val="7F7F7F" w:themeColor="text1" w:themeTint="80"/>
      <w:spacing w:val="20"/>
      <w:kern w:val="48"/>
      <w:position w:val="9"/>
      <w:sz w:val="32"/>
      <w:szCs w:val="32"/>
      <w:lang w:val="en-US"/>
    </w:rPr>
  </w:style>
  <w:style w:type="paragraph" w:customStyle="1" w:styleId="ContactInfo">
    <w:name w:val="Contact Info"/>
    <w:basedOn w:val="Normal"/>
    <w:qFormat/>
    <w:rsid w:val="00E823FC"/>
    <w:pPr>
      <w:spacing w:line="276" w:lineRule="auto"/>
      <w:contextualSpacing/>
      <w:jc w:val="right"/>
    </w:pPr>
    <w:rPr>
      <w:position w:val="0"/>
    </w:rPr>
  </w:style>
  <w:style w:type="character" w:customStyle="1" w:styleId="Heading2Char">
    <w:name w:val="Heading 2 Char"/>
    <w:basedOn w:val="DefaultParagraphFont"/>
    <w:link w:val="Heading2"/>
    <w:uiPriority w:val="9"/>
    <w:rsid w:val="00F41D0F"/>
    <w:rPr>
      <w:rFonts w:cs="Open Sans"/>
      <w:b/>
      <w:caps/>
      <w:color w:val="767171" w:themeColor="background2" w:themeShade="80"/>
      <w:position w:val="8"/>
      <w:sz w:val="32"/>
      <w:szCs w:val="32"/>
      <w:lang w:val="en-US"/>
    </w:rPr>
  </w:style>
  <w:style w:type="paragraph" w:styleId="Closing">
    <w:name w:val="Closing"/>
    <w:basedOn w:val="Normal"/>
    <w:link w:val="ClosingChar"/>
    <w:uiPriority w:val="99"/>
    <w:semiHidden/>
    <w:rsid w:val="00D1354B"/>
  </w:style>
  <w:style w:type="character" w:customStyle="1" w:styleId="ClosingChar">
    <w:name w:val="Closing Char"/>
    <w:basedOn w:val="DefaultParagraphFont"/>
    <w:link w:val="Closing"/>
    <w:uiPriority w:val="99"/>
    <w:semiHidden/>
    <w:rsid w:val="00821E07"/>
    <w:rPr>
      <w:rFonts w:cs="Open Sans"/>
      <w:color w:val="767171" w:themeColor="background2" w:themeShade="80"/>
      <w:position w:val="9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uiPriority w:val="99"/>
    <w:rsid w:val="00EA1214"/>
  </w:style>
  <w:style w:type="character" w:customStyle="1" w:styleId="DateChar">
    <w:name w:val="Date Char"/>
    <w:basedOn w:val="DefaultParagraphFont"/>
    <w:link w:val="Date"/>
    <w:uiPriority w:val="99"/>
    <w:rsid w:val="00EA1214"/>
    <w:rPr>
      <w:rFonts w:cs="Open Sans"/>
      <w:color w:val="767171" w:themeColor="background2" w:themeShade="80"/>
      <w:position w:val="9"/>
      <w:sz w:val="24"/>
      <w:szCs w:val="24"/>
      <w:lang w:val="en-GB"/>
    </w:rPr>
  </w:style>
  <w:style w:type="paragraph" w:customStyle="1" w:styleId="Leftpanelinfo">
    <w:name w:val="Left panel info"/>
    <w:basedOn w:val="Normal"/>
    <w:qFormat/>
    <w:rsid w:val="00F41D0F"/>
    <w:pPr>
      <w:jc w:val="right"/>
    </w:pPr>
  </w:style>
  <w:style w:type="character" w:styleId="Emphasis">
    <w:name w:val="Emphasis"/>
    <w:basedOn w:val="DefaultParagraphFont"/>
    <w:uiPriority w:val="20"/>
    <w:qFormat/>
    <w:rsid w:val="00F41D0F"/>
    <w:rPr>
      <w:b/>
      <w:i w:val="0"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41D0F"/>
    <w:rPr>
      <w:rFonts w:cs="Open Sans"/>
      <w:b/>
      <w:color w:val="767171" w:themeColor="background2" w:themeShade="80"/>
      <w:position w:val="9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41D0F"/>
    <w:rPr>
      <w:rFonts w:cs="Open Sans"/>
      <w:color w:val="767171" w:themeColor="background2" w:themeShade="80"/>
      <w:position w:val="9"/>
      <w:sz w:val="24"/>
      <w:szCs w:val="24"/>
      <w:lang w:val="en-US"/>
    </w:rPr>
  </w:style>
  <w:style w:type="paragraph" w:styleId="ListBullet">
    <w:name w:val="List Bullet"/>
    <w:basedOn w:val="Normal"/>
    <w:uiPriority w:val="99"/>
    <w:rsid w:val="00F41D0F"/>
    <w:pPr>
      <w:numPr>
        <w:numId w:val="5"/>
      </w:numPr>
      <w:spacing w:before="80"/>
      <w:ind w:left="720"/>
      <w:contextualSpacing/>
    </w:pPr>
  </w:style>
  <w:style w:type="paragraph" w:styleId="List">
    <w:name w:val="List"/>
    <w:basedOn w:val="Normal"/>
    <w:uiPriority w:val="99"/>
    <w:rsid w:val="00F41D0F"/>
    <w:pPr>
      <w:spacing w:after="80" w:line="312" w:lineRule="auto"/>
      <w:ind w:left="360" w:hanging="36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yerElizabet\AppData\Roaming\Microsoft\Templates\Simple%20professional%20resume%20with%20pho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5">
      <a:majorFont>
        <a:latin typeface="Century Schoolbook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D558AF9-25B2-4F6B-A422-626FD6F36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BF623-0A8D-4E47-BF09-27C1CEAC5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BEA3E-D06A-4931-8661-A1BB84A223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DD8767-FDC7-4265-A80A-4A058DDFF6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professional resume with photo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 R. Meyer</dc:creator>
  <cp:keywords/>
  <dc:description/>
  <cp:lastModifiedBy>Meyer, Elizabet</cp:lastModifiedBy>
  <cp:revision>2</cp:revision>
  <cp:lastPrinted>2025-03-25T14:51:00Z</cp:lastPrinted>
  <dcterms:created xsi:type="dcterms:W3CDTF">2025-03-25T14:53:00Z</dcterms:created>
  <dcterms:modified xsi:type="dcterms:W3CDTF">2025-03-25T14:53:00Z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