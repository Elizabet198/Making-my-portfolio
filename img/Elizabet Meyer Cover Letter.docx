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AF5A9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A4D7DA2" wp14:editId="59D975D5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1AC03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360"/>
        <w:gridCol w:w="360"/>
        <w:gridCol w:w="6840"/>
      </w:tblGrid>
      <w:tr w:rsidR="00EA62A2" w14:paraId="34EF0529" w14:textId="77777777" w:rsidTr="00D53461">
        <w:trPr>
          <w:trHeight w:val="1296"/>
        </w:trPr>
        <w:tc>
          <w:tcPr>
            <w:tcW w:w="10080" w:type="dxa"/>
            <w:gridSpan w:val="4"/>
          </w:tcPr>
          <w:p w14:paraId="287F410B" w14:textId="5BDD4709" w:rsidR="00EA62A2" w:rsidRDefault="002D35DD" w:rsidP="00526631">
            <w:pPr>
              <w:pStyle w:val="Title"/>
            </w:pPr>
            <w:r>
              <w:t>Elizabet Meyer</w:t>
            </w:r>
          </w:p>
        </w:tc>
      </w:tr>
      <w:tr w:rsidR="00EA62A2" w14:paraId="009B7974" w14:textId="77777777" w:rsidTr="00FC6625">
        <w:tc>
          <w:tcPr>
            <w:tcW w:w="10080" w:type="dxa"/>
            <w:gridSpan w:val="4"/>
          </w:tcPr>
          <w:p w14:paraId="50A5B848" w14:textId="096EEB08" w:rsidR="00EA62A2" w:rsidRDefault="002D35DD" w:rsidP="00526631">
            <w:pPr>
              <w:pStyle w:val="Subtitle"/>
            </w:pPr>
            <w:r w:rsidRPr="002D35DD">
              <w:t>Higganum, CT, USA</w:t>
            </w:r>
            <w:r w:rsidR="00526631">
              <w:t xml:space="preserve"> </w:t>
            </w:r>
            <w:r w:rsidR="00EA62A2">
              <w:t xml:space="preserve">| </w:t>
            </w:r>
            <w:r w:rsidRPr="002D35DD">
              <w:t>860-990-1900</w:t>
            </w:r>
            <w:r w:rsidR="00526631">
              <w:t xml:space="preserve"> </w:t>
            </w:r>
            <w:r w:rsidR="00EA62A2">
              <w:t xml:space="preserve">| </w:t>
            </w:r>
            <w:r w:rsidRPr="002D35DD">
              <w:t>ermeyer198@gmail.com</w:t>
            </w:r>
          </w:p>
        </w:tc>
      </w:tr>
      <w:tr w:rsidR="00EA62A2" w14:paraId="735B1ACE" w14:textId="77777777" w:rsidTr="0063153B">
        <w:trPr>
          <w:trHeight w:val="378"/>
        </w:trPr>
        <w:tc>
          <w:tcPr>
            <w:tcW w:w="10080" w:type="dxa"/>
            <w:gridSpan w:val="4"/>
          </w:tcPr>
          <w:p w14:paraId="678EFBB4" w14:textId="77777777" w:rsidR="00EA62A2" w:rsidRDefault="00EA62A2" w:rsidP="009C2411"/>
        </w:tc>
      </w:tr>
      <w:tr w:rsidR="00FC6625" w14:paraId="589BA501" w14:textId="77777777" w:rsidTr="0039032E">
        <w:trPr>
          <w:trHeight w:val="80"/>
        </w:trPr>
        <w:tc>
          <w:tcPr>
            <w:tcW w:w="2520" w:type="dxa"/>
            <w:vMerge w:val="restart"/>
          </w:tcPr>
          <w:p w14:paraId="09204427" w14:textId="2CB081E0" w:rsidR="00FC6625" w:rsidRDefault="002D35DD" w:rsidP="0063153B">
            <w:pPr>
              <w:pStyle w:val="Heading1"/>
            </w:pPr>
            <w:r>
              <w:t>April 12, 2025</w:t>
            </w:r>
          </w:p>
          <w:p w14:paraId="68C0A473" w14:textId="035245C4" w:rsidR="00FC6625" w:rsidRPr="002D35DD" w:rsidRDefault="002D35DD" w:rsidP="00EA62A2">
            <w:pPr>
              <w:rPr>
                <w:sz w:val="24"/>
                <w:szCs w:val="24"/>
              </w:rPr>
            </w:pPr>
            <w:r w:rsidRPr="002D35DD">
              <w:rPr>
                <w:b/>
                <w:bCs/>
                <w:sz w:val="24"/>
                <w:szCs w:val="24"/>
              </w:rPr>
              <w:t>Elizabet Meyer</w:t>
            </w:r>
            <w:r w:rsidRPr="002D35DD">
              <w:rPr>
                <w:sz w:val="24"/>
                <w:szCs w:val="24"/>
              </w:rPr>
              <w:br/>
              <w:t>Higganum, CT, USA</w:t>
            </w:r>
            <w:r w:rsidRPr="002D35DD">
              <w:rPr>
                <w:sz w:val="24"/>
                <w:szCs w:val="24"/>
              </w:rPr>
              <w:br/>
              <w:t>860-990-1900</w:t>
            </w:r>
          </w:p>
        </w:tc>
        <w:tc>
          <w:tcPr>
            <w:tcW w:w="720" w:type="dxa"/>
            <w:gridSpan w:val="2"/>
          </w:tcPr>
          <w:p w14:paraId="4171CACF" w14:textId="77777777" w:rsidR="00FC6625" w:rsidRDefault="00FC6625" w:rsidP="00AF2F9F">
            <w:pPr>
              <w:ind w:left="-14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8A5F3F" wp14:editId="0574B8D3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123606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457E4AC7" w14:textId="466255E0" w:rsidR="00FC6625" w:rsidRPr="005579C9" w:rsidRDefault="002D35DD" w:rsidP="0063153B">
            <w:pPr>
              <w:pStyle w:val="Heading1"/>
            </w:pPr>
            <w:r w:rsidRPr="002D35DD">
              <w:t>Dear Hiring Manager,</w:t>
            </w:r>
          </w:p>
          <w:p w14:paraId="35CE0E1D" w14:textId="652A7B76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t>Dear Hiring Manager,</w:t>
            </w:r>
          </w:p>
          <w:p w14:paraId="3D003ABD" w14:textId="77777777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t>I am writing to express my interest in exploring employment opportunities where I can contribute my growing technical skills, dedication to learning, and passion for technology and service. As a student at Vinal Technical High School, I’ve consistently earned High Honors while actively engaging in hands-on work, community involvement, and certifications that align with project management and IT support.</w:t>
            </w:r>
          </w:p>
          <w:p w14:paraId="4CDA3F8C" w14:textId="77777777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t>My experience as an After School Care Staff member has sharpened my communication, time management, and problem-solving skills in dynamic environments. Alongside my academic work, I have pursued certifications in Google Project Management, Agile methodologies, and IT fundamentals, which have built a solid foundation in both people-centered and tech-focused areas. Volunteering at events such as blood drives, career fairs, and technology support sessions at senior centers has further helped me develop a well-rounded, service-oriented mindset.</w:t>
            </w:r>
          </w:p>
          <w:p w14:paraId="6BC4C45C" w14:textId="77777777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t xml:space="preserve">I am enthusiastic about opportunities where I can contribute, learn, and </w:t>
            </w:r>
            <w:proofErr w:type="gramStart"/>
            <w:r w:rsidRPr="002D35DD">
              <w:rPr>
                <w:sz w:val="24"/>
                <w:szCs w:val="24"/>
              </w:rPr>
              <w:t>grow—</w:t>
            </w:r>
            <w:proofErr w:type="gramEnd"/>
            <w:r w:rsidRPr="002D35DD">
              <w:rPr>
                <w:sz w:val="24"/>
                <w:szCs w:val="24"/>
              </w:rPr>
              <w:t>especially in settings that value reliability, initiative, and a passion for improvement. I would welcome the chance to bring my energy, adaptability, and curiosity to your team.</w:t>
            </w:r>
          </w:p>
          <w:p w14:paraId="76ADE9D7" w14:textId="77777777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t>Thank you for your time and consideration. I look forward to the opportunity to speak with you further.</w:t>
            </w:r>
          </w:p>
          <w:p w14:paraId="44E36B16" w14:textId="77777777" w:rsidR="002D35DD" w:rsidRPr="002D35DD" w:rsidRDefault="002D35DD" w:rsidP="002D35DD">
            <w:pPr>
              <w:rPr>
                <w:sz w:val="24"/>
                <w:szCs w:val="24"/>
              </w:rPr>
            </w:pPr>
          </w:p>
          <w:p w14:paraId="246A0FD5" w14:textId="77777777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t>Sincerely,</w:t>
            </w:r>
          </w:p>
          <w:p w14:paraId="08F0D704" w14:textId="638FF2FF" w:rsidR="002D35DD" w:rsidRPr="002D35DD" w:rsidRDefault="002D35DD" w:rsidP="002D35DD">
            <w:pPr>
              <w:rPr>
                <w:sz w:val="24"/>
                <w:szCs w:val="24"/>
              </w:rPr>
            </w:pPr>
            <w:r w:rsidRPr="002D35DD">
              <w:rPr>
                <w:sz w:val="24"/>
                <w:szCs w:val="24"/>
              </w:rPr>
              <w:br/>
            </w:r>
            <w:r w:rsidRPr="002D35DD">
              <w:rPr>
                <w:b/>
                <w:bCs/>
                <w:sz w:val="24"/>
                <w:szCs w:val="24"/>
              </w:rPr>
              <w:t>Elizabet Meyer</w:t>
            </w:r>
          </w:p>
          <w:p w14:paraId="4053694E" w14:textId="0DFAAF79" w:rsidR="00FC6625" w:rsidRPr="002D35DD" w:rsidRDefault="00FC6625" w:rsidP="00526631">
            <w:pPr>
              <w:rPr>
                <w:sz w:val="24"/>
                <w:szCs w:val="24"/>
              </w:rPr>
            </w:pPr>
          </w:p>
          <w:p w14:paraId="39B46536" w14:textId="77777777" w:rsidR="00FC6625" w:rsidRDefault="00FC6625" w:rsidP="002D35DD"/>
        </w:tc>
      </w:tr>
      <w:tr w:rsidR="00FC6625" w14:paraId="6EDFE9F4" w14:textId="77777777" w:rsidTr="0063153B">
        <w:trPr>
          <w:trHeight w:val="10332"/>
        </w:trPr>
        <w:tc>
          <w:tcPr>
            <w:tcW w:w="2520" w:type="dxa"/>
            <w:vMerge/>
          </w:tcPr>
          <w:p w14:paraId="6615EFC7" w14:textId="77777777" w:rsidR="00FC6625" w:rsidRDefault="00FC6625" w:rsidP="00EA62A2">
            <w:pPr>
              <w:pStyle w:val="Heading2"/>
            </w:pPr>
          </w:p>
        </w:tc>
        <w:tc>
          <w:tcPr>
            <w:tcW w:w="360" w:type="dxa"/>
            <w:tcBorders>
              <w:right w:val="single" w:sz="18" w:space="0" w:color="BF1E00" w:themeColor="accent1"/>
            </w:tcBorders>
          </w:tcPr>
          <w:p w14:paraId="729C8C04" w14:textId="77777777" w:rsidR="00FC6625" w:rsidRDefault="00FC6625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7AB476C7" w14:textId="77777777" w:rsidR="00FC6625" w:rsidRDefault="00FC6625" w:rsidP="009C2411"/>
        </w:tc>
        <w:tc>
          <w:tcPr>
            <w:tcW w:w="6840" w:type="dxa"/>
            <w:vMerge/>
          </w:tcPr>
          <w:p w14:paraId="783D9DE9" w14:textId="77777777" w:rsidR="00FC6625" w:rsidRPr="005579C9" w:rsidRDefault="00FC6625" w:rsidP="00EA62A2">
            <w:pPr>
              <w:pStyle w:val="Heading2"/>
            </w:pPr>
          </w:p>
        </w:tc>
      </w:tr>
    </w:tbl>
    <w:p w14:paraId="1F1F2EA7" w14:textId="77777777" w:rsidR="00180710" w:rsidRDefault="00180710" w:rsidP="00FB0432"/>
    <w:sectPr w:rsidR="00180710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6D452" w14:textId="77777777" w:rsidR="002D35DD" w:rsidRDefault="002D35DD" w:rsidP="003D42E9">
      <w:r>
        <w:separator/>
      </w:r>
    </w:p>
  </w:endnote>
  <w:endnote w:type="continuationSeparator" w:id="0">
    <w:p w14:paraId="6880A4CE" w14:textId="77777777" w:rsidR="002D35DD" w:rsidRDefault="002D35DD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4FE6B" w14:textId="77777777" w:rsidR="002D35DD" w:rsidRDefault="002D35DD" w:rsidP="003D42E9">
      <w:r>
        <w:separator/>
      </w:r>
    </w:p>
  </w:footnote>
  <w:footnote w:type="continuationSeparator" w:id="0">
    <w:p w14:paraId="5E6B6199" w14:textId="77777777" w:rsidR="002D35DD" w:rsidRDefault="002D35DD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6860">
    <w:abstractNumId w:val="0"/>
  </w:num>
  <w:num w:numId="2" w16cid:durableId="2909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D"/>
    <w:rsid w:val="000761F2"/>
    <w:rsid w:val="000D60A5"/>
    <w:rsid w:val="000E055C"/>
    <w:rsid w:val="00180710"/>
    <w:rsid w:val="001A07E0"/>
    <w:rsid w:val="001D7755"/>
    <w:rsid w:val="002D35DD"/>
    <w:rsid w:val="0030456C"/>
    <w:rsid w:val="00315265"/>
    <w:rsid w:val="00322C94"/>
    <w:rsid w:val="0039032E"/>
    <w:rsid w:val="003D42E9"/>
    <w:rsid w:val="003E4645"/>
    <w:rsid w:val="003F4542"/>
    <w:rsid w:val="00413FAB"/>
    <w:rsid w:val="00430E0C"/>
    <w:rsid w:val="004823C2"/>
    <w:rsid w:val="00483E87"/>
    <w:rsid w:val="004940BD"/>
    <w:rsid w:val="004A6BB1"/>
    <w:rsid w:val="00523B0B"/>
    <w:rsid w:val="00526631"/>
    <w:rsid w:val="00531E08"/>
    <w:rsid w:val="005578C3"/>
    <w:rsid w:val="005B65A2"/>
    <w:rsid w:val="0063153B"/>
    <w:rsid w:val="00631E10"/>
    <w:rsid w:val="00671B73"/>
    <w:rsid w:val="00713365"/>
    <w:rsid w:val="00724932"/>
    <w:rsid w:val="007B67D3"/>
    <w:rsid w:val="008038BB"/>
    <w:rsid w:val="008543EA"/>
    <w:rsid w:val="00854858"/>
    <w:rsid w:val="00865306"/>
    <w:rsid w:val="008F52BA"/>
    <w:rsid w:val="009048D2"/>
    <w:rsid w:val="00956851"/>
    <w:rsid w:val="00960AE6"/>
    <w:rsid w:val="009C2411"/>
    <w:rsid w:val="00A457B0"/>
    <w:rsid w:val="00A6401B"/>
    <w:rsid w:val="00AB5A73"/>
    <w:rsid w:val="00AF2F9F"/>
    <w:rsid w:val="00B067CD"/>
    <w:rsid w:val="00B70A77"/>
    <w:rsid w:val="00B758ED"/>
    <w:rsid w:val="00B91349"/>
    <w:rsid w:val="00C832BD"/>
    <w:rsid w:val="00C96045"/>
    <w:rsid w:val="00D53461"/>
    <w:rsid w:val="00D7168E"/>
    <w:rsid w:val="00E0696E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816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yerElizabet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2025-05-01T12:59:00Z</dcterms:created>
  <dcterms:modified xsi:type="dcterms:W3CDTF">2025-05-01T13:02:00Z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